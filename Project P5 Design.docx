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FF4624" w:rsidRDefault="00AB3612" w:rsidP="00AB3612">
      <w:pPr>
        <w:jc w:val="center"/>
        <w:rPr>
          <w:b/>
        </w:rPr>
      </w:pPr>
      <w:r w:rsidRPr="00FF4624">
        <w:rPr>
          <w:b/>
        </w:rPr>
        <w:t xml:space="preserve">Project P5 </w:t>
      </w:r>
      <w:r w:rsidR="00DE1E08">
        <w:rPr>
          <w:b/>
        </w:rPr>
        <w:t>–</w:t>
      </w:r>
      <w:r w:rsidRPr="00FF4624">
        <w:rPr>
          <w:b/>
        </w:rPr>
        <w:t xml:space="preserve"> </w:t>
      </w:r>
      <w:r w:rsidR="00C826E4">
        <w:rPr>
          <w:b/>
        </w:rPr>
        <w:t>Project Design</w:t>
      </w:r>
    </w:p>
    <w:p w:rsidR="00AB3612" w:rsidRPr="00FF4624" w:rsidRDefault="00AB3612" w:rsidP="00AB3612">
      <w:pPr>
        <w:jc w:val="center"/>
      </w:pPr>
      <w:r w:rsidRPr="00FF4624">
        <w:t xml:space="preserve">Nick </w:t>
      </w:r>
      <w:proofErr w:type="spellStart"/>
      <w:r w:rsidRPr="00FF4624">
        <w:t>Forquer</w:t>
      </w:r>
      <w:proofErr w:type="spellEnd"/>
      <w:r w:rsidRPr="00FF4624">
        <w:t xml:space="preserve">, William Greer, Gerard </w:t>
      </w:r>
      <w:proofErr w:type="spellStart"/>
      <w:r w:rsidRPr="00FF4624">
        <w:t>Puhalla</w:t>
      </w:r>
      <w:proofErr w:type="spellEnd"/>
      <w:r w:rsidRPr="00FF4624">
        <w:t xml:space="preserve">, Trevor </w:t>
      </w:r>
      <w:proofErr w:type="spellStart"/>
      <w:r w:rsidRPr="00FF4624">
        <w:t>Rambacher</w:t>
      </w:r>
      <w:proofErr w:type="spellEnd"/>
    </w:p>
    <w:p w:rsidR="00C826E4" w:rsidRDefault="00C826E4" w:rsidP="00AB3612">
      <w:pPr>
        <w:rPr>
          <w:b/>
        </w:rPr>
      </w:pPr>
    </w:p>
    <w:p w:rsidR="00C826E4" w:rsidRPr="00C826E4" w:rsidRDefault="00C826E4" w:rsidP="00AB3612">
      <w:pPr>
        <w:rPr>
          <w:b/>
        </w:rPr>
      </w:pPr>
      <w:r w:rsidRPr="00C826E4">
        <w:rPr>
          <w:b/>
        </w:rPr>
        <w:t>Overview:</w:t>
      </w:r>
    </w:p>
    <w:p w:rsidR="00DE1E08" w:rsidRDefault="00AB3612" w:rsidP="00C826E4">
      <w:pPr>
        <w:jc w:val="both"/>
      </w:pPr>
      <w:r w:rsidRPr="00FF4624">
        <w:t xml:space="preserve">As stated in the project update, the group has implemented an app that gives the user the option to send a file via </w:t>
      </w:r>
      <w:proofErr w:type="spellStart"/>
      <w:r w:rsidRPr="00FF4624">
        <w:t>WiFi</w:t>
      </w:r>
      <w:proofErr w:type="spellEnd"/>
      <w:r w:rsidRPr="00FF4624">
        <w:t xml:space="preserve">-direct or Bluetooth connection. </w:t>
      </w:r>
      <w:r w:rsidR="00896AB2">
        <w:t>Files from the users download documents can be used</w:t>
      </w:r>
      <w:r w:rsidRPr="00FF4624">
        <w:t xml:space="preserve"> for transferring on both the </w:t>
      </w:r>
      <w:proofErr w:type="spellStart"/>
      <w:r w:rsidRPr="00FF4624">
        <w:t>WiFi</w:t>
      </w:r>
      <w:proofErr w:type="spellEnd"/>
      <w:r w:rsidRPr="00FF4624">
        <w:t xml:space="preserve">-direct and Bluetooth connections. The app sets up a connection between two devises utilizing the selected communication format. Once this connection has been established, both devises </w:t>
      </w:r>
      <w:r w:rsidR="005C7179" w:rsidRPr="00FF4624">
        <w:t>begin performing</w:t>
      </w:r>
      <w:r w:rsidRPr="00FF4624">
        <w:t xml:space="preserve"> the </w:t>
      </w:r>
      <w:proofErr w:type="spellStart"/>
      <w:r w:rsidRPr="00FF4624">
        <w:t>Diffie</w:t>
      </w:r>
      <w:proofErr w:type="spellEnd"/>
      <w:r w:rsidRPr="00FF4624">
        <w:t xml:space="preserve">-Hellman algorithm by creating public keys that they send to one another and private keys that they use to generate the secret shared key. After both </w:t>
      </w:r>
      <w:r w:rsidR="005C7179" w:rsidRPr="00FF4624">
        <w:t>sides</w:t>
      </w:r>
      <w:r w:rsidRPr="00FF4624">
        <w:t xml:space="preserve"> have calculated the secret shared key, they can send encrypted messages across the connection. When they receive a message, they know it came from the other party and can easily decrypt it to read the message.</w:t>
      </w:r>
      <w:r w:rsidR="00FB32E6" w:rsidRPr="00FF4624">
        <w:t xml:space="preserve"> Aside from establishing the connection between phones and </w:t>
      </w:r>
      <w:r w:rsidR="005C7179" w:rsidRPr="00FF4624">
        <w:t>sending</w:t>
      </w:r>
      <w:r w:rsidR="00FB32E6" w:rsidRPr="00FF4624">
        <w:t xml:space="preserve"> messages between the phones, the two connection types use the same code </w:t>
      </w:r>
      <w:r w:rsidR="005C7179" w:rsidRPr="00FF4624">
        <w:t>to</w:t>
      </w:r>
      <w:r w:rsidR="00896AB2">
        <w:t xml:space="preserve"> perform </w:t>
      </w:r>
      <w:proofErr w:type="spellStart"/>
      <w:r w:rsidR="00896AB2">
        <w:t>Diffie</w:t>
      </w:r>
      <w:proofErr w:type="spellEnd"/>
      <w:r w:rsidR="00896AB2">
        <w:t xml:space="preserve">-Hellman and </w:t>
      </w:r>
      <w:r w:rsidR="00B634D1" w:rsidRPr="00FF4624">
        <w:t>encrypt/decrypt the messages.</w:t>
      </w:r>
    </w:p>
    <w:p w:rsidR="00DE1E08" w:rsidRPr="00C826E4" w:rsidRDefault="00C826E4" w:rsidP="00AB3612">
      <w:pPr>
        <w:rPr>
          <w:b/>
        </w:rPr>
      </w:pPr>
      <w:r w:rsidRPr="00C826E4">
        <w:rPr>
          <w:b/>
        </w:rPr>
        <w:t>Security Approach:</w:t>
      </w:r>
    </w:p>
    <w:p w:rsidR="00C826E4" w:rsidRDefault="00C826E4" w:rsidP="00FD1845">
      <w:pPr>
        <w:jc w:val="both"/>
      </w:pPr>
      <w:r>
        <w:t xml:space="preserve">In order to function properly, the group needed to receive eight different permissions from the users. These permissions include Bluetooth and Bluetooth Admin permissions to allow Bluetooth connections and perform data transfer over Bluetooth sockets. </w:t>
      </w:r>
      <w:r w:rsidR="00FD1845">
        <w:t xml:space="preserve">Allow a location permission was required to aid in the finding of devices through Bluetooth discovery. </w:t>
      </w:r>
      <w:proofErr w:type="spellStart"/>
      <w:r>
        <w:t>Wifi</w:t>
      </w:r>
      <w:proofErr w:type="spellEnd"/>
      <w:r>
        <w:t xml:space="preserve"> and Network access as well as </w:t>
      </w:r>
      <w:proofErr w:type="spellStart"/>
      <w:r>
        <w:t>Wifi</w:t>
      </w:r>
      <w:proofErr w:type="spellEnd"/>
      <w:r>
        <w:t xml:space="preserve"> change permissions were required to setup </w:t>
      </w:r>
      <w:proofErr w:type="spellStart"/>
      <w:r>
        <w:t>Wifi</w:t>
      </w:r>
      <w:proofErr w:type="spellEnd"/>
      <w:r>
        <w:t xml:space="preserve">-direct to be used as a file transfer medium. </w:t>
      </w:r>
      <w:r w:rsidR="00FD1845">
        <w:t>Lastly, read and write permissions on external storage were used. This allowed us to access each user’s folders to allow us to transfer a file from one user’s folder to another user’s folder. We limited transfers to the download folder for this application.</w:t>
      </w:r>
    </w:p>
    <w:p w:rsidR="00FD1845" w:rsidRDefault="00FD1845" w:rsidP="00FD1845">
      <w:pPr>
        <w:jc w:val="both"/>
      </w:pPr>
      <w:r>
        <w:t xml:space="preserve">For </w:t>
      </w:r>
      <w:proofErr w:type="spellStart"/>
      <w:r>
        <w:t>Diffie</w:t>
      </w:r>
      <w:proofErr w:type="spellEnd"/>
      <w:r>
        <w:t xml:space="preserve"> Hellman key exchange, we decided to implement this at the application layer. This makes the most sense as we could easily share and reuse the same code for both </w:t>
      </w:r>
      <w:proofErr w:type="spellStart"/>
      <w:r>
        <w:t>Wifi</w:t>
      </w:r>
      <w:proofErr w:type="spellEnd"/>
      <w:r>
        <w:t xml:space="preserve">-direct and Bluetooth. It would make little sense to hack into the Bluetooth stack and try to implement there as we would still need some method of securing the messages send across </w:t>
      </w:r>
      <w:proofErr w:type="spellStart"/>
      <w:r>
        <w:t>Wifi</w:t>
      </w:r>
      <w:proofErr w:type="spellEnd"/>
      <w:r>
        <w:t>-direct. The encryption algorithm that was used was AES as it is the modern standard for symmetric key exchange. Another thing to mention in terms of security is that we set up the receiver as the server. This means that the MAC address of the receiver is exposed as opposed to the sender. Although this does stop all attacks on the person sending the file, it is better than had we done it the other way around where the possibility of sending a file to a complete stranger is much more likely.</w:t>
      </w:r>
    </w:p>
    <w:p w:rsidR="00C826E4" w:rsidRPr="00C826E4" w:rsidRDefault="00C826E4" w:rsidP="00AB3612">
      <w:pPr>
        <w:rPr>
          <w:b/>
        </w:rPr>
      </w:pPr>
      <w:r w:rsidRPr="00C826E4">
        <w:rPr>
          <w:b/>
        </w:rPr>
        <w:t>Functionality:</w:t>
      </w:r>
    </w:p>
    <w:p w:rsidR="00E843CE" w:rsidRPr="00FF4624" w:rsidRDefault="009458D1" w:rsidP="00C826E4">
      <w:pPr>
        <w:jc w:val="both"/>
      </w:pPr>
      <w:r>
        <w:t xml:space="preserve">The app was tested after being downloaded onto the phones of two group members. </w:t>
      </w:r>
      <w:r w:rsidR="00B7051A">
        <w:t>One phone was set up as the receiver and the other phone was set up as the sender</w:t>
      </w:r>
      <w:r w:rsidR="002478D1">
        <w:t xml:space="preserve">. During this initial test, we did find a bug in sender, </w:t>
      </w:r>
      <w:r w:rsidR="00356E46">
        <w:t>the sender was not looking for a receiver properly</w:t>
      </w:r>
      <w:r w:rsidR="003E4C2C">
        <w:t xml:space="preserve"> we also had to set up permissions due to one of the phones having above android 6</w:t>
      </w:r>
      <w:r w:rsidR="002478D1">
        <w:t xml:space="preserve">, but the receiver seemed to work properly. </w:t>
      </w:r>
      <w:r w:rsidR="00F07AC7">
        <w:t xml:space="preserve">We then ran into the problem that the phones would properly generate </w:t>
      </w:r>
      <w:r w:rsidR="002702F8">
        <w:t>the shared keys but weren’t receiving the other phones key properly.</w:t>
      </w:r>
      <w:r w:rsidR="00C826E4">
        <w:t xml:space="preserve"> </w:t>
      </w:r>
      <w:r w:rsidR="00E843CE">
        <w:t xml:space="preserve">The team did not omit anything from </w:t>
      </w:r>
      <w:r w:rsidR="00ED4935">
        <w:t xml:space="preserve">project that was mentioned in </w:t>
      </w:r>
      <w:r w:rsidR="00E843CE">
        <w:t xml:space="preserve">the </w:t>
      </w:r>
      <w:r w:rsidR="00ED4935">
        <w:t xml:space="preserve">original </w:t>
      </w:r>
      <w:r w:rsidR="00E843CE">
        <w:t xml:space="preserve">project </w:t>
      </w:r>
      <w:r w:rsidR="00E843CE">
        <w:lastRenderedPageBreak/>
        <w:t xml:space="preserve">description and added the </w:t>
      </w:r>
      <w:r w:rsidR="00B10E27">
        <w:t xml:space="preserve">challenge of sending files via </w:t>
      </w:r>
      <w:proofErr w:type="spellStart"/>
      <w:r w:rsidR="00B10E27">
        <w:t>W</w:t>
      </w:r>
      <w:r w:rsidR="00E843CE">
        <w:t>ifi</w:t>
      </w:r>
      <w:proofErr w:type="spellEnd"/>
      <w:r w:rsidR="00E843CE">
        <w:t xml:space="preserve">-direct </w:t>
      </w:r>
      <w:r w:rsidR="00B10E27">
        <w:t>to</w:t>
      </w:r>
      <w:r w:rsidR="00E843CE">
        <w:t xml:space="preserve"> make the project more complicated for four people to work on. </w:t>
      </w:r>
    </w:p>
    <w:p w:rsidR="00AB3612" w:rsidRPr="00FF4624" w:rsidRDefault="00AB3612" w:rsidP="00C826E4">
      <w:pPr>
        <w:jc w:val="both"/>
      </w:pPr>
      <w:r w:rsidRPr="00FF4624">
        <w:t xml:space="preserve">Screenshots of what our application looks like </w:t>
      </w:r>
      <w:r w:rsidR="00D37FEE" w:rsidRPr="00FF4624">
        <w:t xml:space="preserve">and a demo </w:t>
      </w:r>
      <w:r w:rsidRPr="00FF4624">
        <w:t>have been included below with descriptions</w:t>
      </w:r>
      <w:r w:rsidR="009458D1">
        <w:t>, some images may look different due to coming from screenshots of an emulator opposed to from a phone</w:t>
      </w:r>
      <w:r w:rsidRPr="00FF4624">
        <w:t>.</w:t>
      </w:r>
    </w:p>
    <w:p w:rsidR="009458D1" w:rsidRDefault="009458D1">
      <w:pPr>
        <w:rPr>
          <w:b/>
          <w:u w:val="single"/>
        </w:rPr>
      </w:pPr>
      <w:r>
        <w:rPr>
          <w:b/>
          <w:u w:val="single"/>
        </w:rPr>
        <w:br w:type="page"/>
      </w:r>
    </w:p>
    <w:p w:rsidR="00FF4624" w:rsidRPr="00011683" w:rsidRDefault="00DE1E08" w:rsidP="00FF4624">
      <w:pPr>
        <w:rPr>
          <w:b/>
          <w:u w:val="single"/>
        </w:rPr>
      </w:pPr>
      <w:r>
        <w:rPr>
          <w:b/>
          <w:u w:val="single"/>
        </w:rPr>
        <w:lastRenderedPageBreak/>
        <w:t xml:space="preserve">Bluetooth </w:t>
      </w:r>
      <w:r w:rsidR="00FF4624">
        <w:rPr>
          <w:b/>
          <w:u w:val="single"/>
        </w:rPr>
        <w:t>Screenshots:</w:t>
      </w:r>
    </w:p>
    <w:p w:rsidR="00FF4624" w:rsidRDefault="00DE1E08" w:rsidP="00C826E4">
      <w:r>
        <w:rPr>
          <w:noProof/>
        </w:rPr>
        <w:drawing>
          <wp:inline distT="0" distB="0" distL="0" distR="0">
            <wp:extent cx="2305050" cy="4097866"/>
            <wp:effectExtent l="0" t="0" r="0" b="0"/>
            <wp:docPr id="6" name="Picture 6" descr="C:\Users\trevo\AppData\Local\Microsoft\Windows\INetCache\Content.Word\IMG_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evo\AppData\Local\Microsoft\Windows\INetCache\Content.Word\IMG_47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0889" cy="4108247"/>
                    </a:xfrm>
                    <a:prstGeom prst="rect">
                      <a:avLst/>
                    </a:prstGeom>
                    <a:noFill/>
                    <a:ln>
                      <a:noFill/>
                    </a:ln>
                  </pic:spPr>
                </pic:pic>
              </a:graphicData>
            </a:graphic>
          </wp:inline>
        </w:drawing>
      </w:r>
    </w:p>
    <w:p w:rsidR="00FF4624" w:rsidRDefault="00FF4624" w:rsidP="00C826E4">
      <w:r>
        <w:t xml:space="preserve">Choice page for </w:t>
      </w:r>
      <w:proofErr w:type="spellStart"/>
      <w:r>
        <w:t>wifi</w:t>
      </w:r>
      <w:proofErr w:type="spellEnd"/>
      <w:r>
        <w:t>-direct or Bluetooth connection</w:t>
      </w:r>
      <w:r w:rsidR="00DE1E08">
        <w:t xml:space="preserve"> with the file “twinprimes.pdf” selected</w:t>
      </w:r>
      <w:r>
        <w:t>.</w:t>
      </w:r>
    </w:p>
    <w:p w:rsidR="00FF4624" w:rsidRDefault="00FF4624" w:rsidP="00FF4624"/>
    <w:p w:rsidR="00DE1E08" w:rsidRDefault="00DE1E08" w:rsidP="00FF4624">
      <w:r>
        <w:rPr>
          <w:noProof/>
        </w:rPr>
        <w:lastRenderedPageBreak/>
        <w:drawing>
          <wp:inline distT="0" distB="0" distL="0" distR="0">
            <wp:extent cx="1876425" cy="3335867"/>
            <wp:effectExtent l="0" t="0" r="0" b="0"/>
            <wp:docPr id="7" name="Picture 7" descr="C:\Users\trevo\AppData\Local\Microsoft\Windows\INetCache\Content.Word\IMG_4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evo\AppData\Local\Microsoft\Windows\INetCache\Content.Word\IMG_47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2639" cy="3346914"/>
                    </a:xfrm>
                    <a:prstGeom prst="rect">
                      <a:avLst/>
                    </a:prstGeom>
                    <a:noFill/>
                    <a:ln>
                      <a:noFill/>
                    </a:ln>
                  </pic:spPr>
                </pic:pic>
              </a:graphicData>
            </a:graphic>
          </wp:inline>
        </w:drawing>
      </w:r>
    </w:p>
    <w:p w:rsidR="00FF4624" w:rsidRDefault="00DE1E08" w:rsidP="00FF4624">
      <w:r>
        <w:t>App asking permission to use Bluetooth and user selecting if they are the sender or receiver of the file.</w:t>
      </w:r>
      <w:bookmarkStart w:id="0" w:name="_GoBack"/>
      <w:bookmarkEnd w:id="0"/>
    </w:p>
    <w:p w:rsidR="00DE1E08" w:rsidRDefault="00DE1E08" w:rsidP="00FF4624"/>
    <w:p w:rsidR="00DE1E08" w:rsidRPr="00DE1E08" w:rsidRDefault="00DE1E08" w:rsidP="00FF4624">
      <w:pPr>
        <w:rPr>
          <w:b/>
          <w:u w:val="single"/>
        </w:rPr>
      </w:pPr>
      <w:r w:rsidRPr="00DE1E08">
        <w:rPr>
          <w:b/>
          <w:u w:val="single"/>
        </w:rPr>
        <w:t>WIFI Screenshots</w:t>
      </w:r>
    </w:p>
    <w:p w:rsidR="00FF4624" w:rsidRDefault="00FF4624" w:rsidP="00FF4624">
      <w:r>
        <w:rPr>
          <w:noProof/>
        </w:rPr>
        <w:drawing>
          <wp:inline distT="0" distB="0" distL="0" distR="0">
            <wp:extent cx="2028825" cy="3381375"/>
            <wp:effectExtent l="0" t="0" r="9525" b="9525"/>
            <wp:docPr id="5" name="Picture 5" descr="IMG_4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47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8825" cy="3381375"/>
                    </a:xfrm>
                    <a:prstGeom prst="rect">
                      <a:avLst/>
                    </a:prstGeom>
                    <a:noFill/>
                    <a:ln>
                      <a:noFill/>
                    </a:ln>
                  </pic:spPr>
                </pic:pic>
              </a:graphicData>
            </a:graphic>
          </wp:inline>
        </w:drawing>
      </w:r>
    </w:p>
    <w:p w:rsidR="00FF4624" w:rsidRDefault="00FF4624" w:rsidP="00FF4624">
      <w:r>
        <w:t xml:space="preserve">Ensuring user has </w:t>
      </w:r>
      <w:proofErr w:type="spellStart"/>
      <w:r>
        <w:t>wifi</w:t>
      </w:r>
      <w:proofErr w:type="spellEnd"/>
      <w:r>
        <w:t xml:space="preserve"> turned on for </w:t>
      </w:r>
      <w:proofErr w:type="spellStart"/>
      <w:r>
        <w:t>wifi</w:t>
      </w:r>
      <w:proofErr w:type="spellEnd"/>
      <w:r>
        <w:t>-direct transfer.</w:t>
      </w:r>
    </w:p>
    <w:p w:rsidR="00FF4624" w:rsidRDefault="00FF4624" w:rsidP="00FF4624">
      <w:r>
        <w:rPr>
          <w:noProof/>
        </w:rPr>
        <w:lastRenderedPageBreak/>
        <w:drawing>
          <wp:inline distT="0" distB="0" distL="0" distR="0">
            <wp:extent cx="2038350" cy="3419475"/>
            <wp:effectExtent l="0" t="0" r="0" b="9525"/>
            <wp:docPr id="3" name="Picture 3" descr="IMG_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3419475"/>
                    </a:xfrm>
                    <a:prstGeom prst="rect">
                      <a:avLst/>
                    </a:prstGeom>
                    <a:noFill/>
                    <a:ln>
                      <a:noFill/>
                    </a:ln>
                  </pic:spPr>
                </pic:pic>
              </a:graphicData>
            </a:graphic>
          </wp:inline>
        </w:drawing>
      </w:r>
    </w:p>
    <w:p w:rsidR="009507B8" w:rsidRPr="00FF4624" w:rsidRDefault="00FF4624">
      <w:r>
        <w:t xml:space="preserve">Sample file to </w:t>
      </w:r>
      <w:r w:rsidR="00B25BE5">
        <w:t xml:space="preserve">that can </w:t>
      </w:r>
      <w:r>
        <w:t>be sent via connections</w:t>
      </w:r>
    </w:p>
    <w:sectPr w:rsidR="009507B8" w:rsidRPr="00FF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0D40E4"/>
    <w:rsid w:val="002478D1"/>
    <w:rsid w:val="002702F8"/>
    <w:rsid w:val="00356E46"/>
    <w:rsid w:val="0036309F"/>
    <w:rsid w:val="003E4C2C"/>
    <w:rsid w:val="005C7179"/>
    <w:rsid w:val="00711333"/>
    <w:rsid w:val="00862AAF"/>
    <w:rsid w:val="00896AB2"/>
    <w:rsid w:val="009458D1"/>
    <w:rsid w:val="009507B8"/>
    <w:rsid w:val="00A47E8B"/>
    <w:rsid w:val="00AB3612"/>
    <w:rsid w:val="00B10E27"/>
    <w:rsid w:val="00B25BE5"/>
    <w:rsid w:val="00B634D1"/>
    <w:rsid w:val="00B7051A"/>
    <w:rsid w:val="00C826E4"/>
    <w:rsid w:val="00D37FEE"/>
    <w:rsid w:val="00DE1E08"/>
    <w:rsid w:val="00E843CE"/>
    <w:rsid w:val="00ED4935"/>
    <w:rsid w:val="00F07AC7"/>
    <w:rsid w:val="00FB32E6"/>
    <w:rsid w:val="00FD1845"/>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System Administrator</cp:lastModifiedBy>
  <cp:revision>15</cp:revision>
  <dcterms:created xsi:type="dcterms:W3CDTF">2017-04-23T18:28:00Z</dcterms:created>
  <dcterms:modified xsi:type="dcterms:W3CDTF">2017-04-24T15:32:00Z</dcterms:modified>
</cp:coreProperties>
</file>